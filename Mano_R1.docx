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703FCC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533960766"/>
                                        <w:placeholder>
                                          <w:docPart w:val="C06E4B32A5FE437BA813B49CD7622341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B4147">
                                          <w:t>M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A1288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703FC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533960766"/>
                                  <w:placeholder>
                                    <w:docPart w:val="C06E4B32A5FE437BA813B49CD7622341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B4147">
                                    <w:t>M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A1288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A1288B" w:rsidP="004B4147">
            <w:pPr>
              <w:pStyle w:val="Title"/>
            </w:pPr>
            <w:r>
              <w:t>Mano</w:t>
            </w:r>
          </w:p>
          <w:p w:rsidR="004B4147" w:rsidRPr="004B4147" w:rsidRDefault="00A1288B" w:rsidP="00A1288B">
            <w:pPr>
              <w:pStyle w:val="Subtitle"/>
            </w:pPr>
            <w:r>
              <w:t>Bharathi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A1288B" w:rsidP="00A1288B">
            <w:pPr>
              <w:pStyle w:val="Jobtitle"/>
            </w:pPr>
            <w:r>
              <w:t>SOFTWARE ENGINEER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2507D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F56AC1" w:rsidP="00F56AC1">
            <w:pPr>
              <w:pStyle w:val="Contact"/>
            </w:pPr>
            <w:r>
              <w:t>+91-9952174866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5C46FB46F756455CA75A40A6BB991DC6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B4A9C1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F56AC1" w:rsidP="00F56AC1">
            <w:pPr>
              <w:pStyle w:val="Contact"/>
            </w:pPr>
            <w:r>
              <w:t>jvmanobh@gmail.com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452292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10402A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F56AC1" w:rsidP="00F56AC1">
            <w:pPr>
              <w:pStyle w:val="Contact"/>
            </w:pPr>
            <w:r>
              <w:t>Chennai, India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E172E" w:rsidRDefault="00A1288B" w:rsidP="00A1288B">
            <w:pPr>
              <w:pStyle w:val="Introduction"/>
              <w:rPr>
                <w:rFonts w:ascii="Corbel" w:hAnsi="Corbel"/>
                <w:i w:val="0"/>
                <w:sz w:val="22"/>
                <w:szCs w:val="22"/>
              </w:rPr>
            </w:pPr>
            <w:r w:rsidRPr="009E172E">
              <w:rPr>
                <w:sz w:val="22"/>
                <w:szCs w:val="22"/>
              </w:rPr>
              <w:t xml:space="preserve">Having 7+ years of extensive data </w:t>
            </w:r>
            <w:r w:rsidRPr="009E172E">
              <w:rPr>
                <w:sz w:val="22"/>
                <w:szCs w:val="22"/>
              </w:rPr>
              <w:t xml:space="preserve">warehousing project experience. </w:t>
            </w:r>
            <w:r w:rsidRPr="009E172E">
              <w:rPr>
                <w:sz w:val="22"/>
                <w:szCs w:val="22"/>
              </w:rPr>
              <w:t>Certified Data Scientist experienced working with vast data sets to break down information, gather relevant points and solve advanced business problems.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AB5513" w:rsidRDefault="00A1288B" w:rsidP="00AB5513">
            <w:pPr>
              <w:pStyle w:val="Introduction"/>
              <w:rPr>
                <w:rFonts w:ascii="Corbel" w:hAnsi="Corbel"/>
                <w:i w:val="0"/>
                <w:sz w:val="22"/>
                <w:szCs w:val="22"/>
                <w:lang w:val="it-IT"/>
              </w:rPr>
            </w:pPr>
            <w:r w:rsidRPr="00AB5513">
              <w:rPr>
                <w:sz w:val="22"/>
                <w:szCs w:val="22"/>
              </w:rPr>
              <w:t>Skilled in data cleansing, data profiling, data mining and predictive modelling.</w:t>
            </w:r>
          </w:p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F2767D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68BA289" wp14:editId="15E750BE">
                      <wp:extent cx="213066" cy="213066"/>
                      <wp:effectExtent l="0" t="0" r="0" b="0"/>
                      <wp:docPr id="146" name="Group 146" descr="Icon Skyp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E85932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">
                        <v:imagedata r:id="rId21" o:title="Speec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D41134" w:rsidP="00D41134">
            <w:pPr>
              <w:pStyle w:val="Contact"/>
            </w:pPr>
            <w:proofErr w:type="spellStart"/>
            <w:r>
              <w:t>live:jvmanobh</w:t>
            </w:r>
            <w:proofErr w:type="spellEnd"/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F2767D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C98921D" wp14:editId="142A309D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EEA853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4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D41134" w:rsidP="00D41134">
            <w:pPr>
              <w:pStyle w:val="Contact"/>
            </w:pPr>
            <w:r>
              <w:t>https://</w:t>
            </w:r>
            <w:r w:rsidRPr="00D41134">
              <w:t>github.com/jvmanobh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CD2FD2" w:rsidP="00AA42DF">
            <w:pPr>
              <w:pStyle w:val="Contact"/>
            </w:pP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C777FF">
        <w:trPr>
          <w:trHeight w:val="720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B7DB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46BEC6AF89254D4999AEEB6C7A7C832C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E677BB" w:rsidP="001440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4C8BAF" wp14:editId="33978095">
                      <wp:simplePos x="0" y="0"/>
                      <wp:positionH relativeFrom="column">
                        <wp:posOffset>671385</wp:posOffset>
                      </wp:positionH>
                      <wp:positionV relativeFrom="paragraph">
                        <wp:posOffset>1268095</wp:posOffset>
                      </wp:positionV>
                      <wp:extent cx="761147" cy="163236"/>
                      <wp:effectExtent l="0" t="0" r="0" b="0"/>
                      <wp:wrapNone/>
                      <wp:docPr id="21" name="TextBox 1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2E5B5B7-1F2F-498E-8678-CAF56662BB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1147" cy="163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E677BB" w:rsidRDefault="00E677BB" w:rsidP="00E677BB">
                                  <w:pPr>
                                    <w:pStyle w:val="Skillsco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id w:val="2006321938"/>
                                      <w:placeholder>
                                        <w:docPart w:val="3BE6AE28A2B14A3DA495BEC64678F3D3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>
                                        <w:t>8 /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C8BAF" id="TextBox 117" o:spid="_x0000_s1030" type="#_x0000_t202" style="position:absolute;margin-left:52.85pt;margin-top:99.85pt;width:59.95pt;height: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" filled="f" stroked="f">
                      <v:textbox inset="0,0,0,0">
                        <w:txbxContent>
                          <w:p w:rsidR="00E677BB" w:rsidRDefault="00E677BB" w:rsidP="00E677BB">
                            <w:pPr>
                              <w:pStyle w:val="Skillscore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2006321938"/>
                                <w:placeholder>
                                  <w:docPart w:val="3BE6AE28A2B14A3DA495BEC64678F3D3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8 / 10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42DF" w:rsidRPr="00AA42DF"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02785C" wp14:editId="35D046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1260475</wp:posOffset>
                      </wp:positionV>
                      <wp:extent cx="1834515" cy="163195"/>
                      <wp:effectExtent l="0" t="0" r="0" b="0"/>
                      <wp:wrapNone/>
                      <wp:docPr id="17" name="Arrow: Pentagon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B15B20-8B7E-4BE3-8CC8-CC99B1D614A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4515" cy="16319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95AA3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3" o:spid="_x0000_s1026" type="#_x0000_t15" style="position:absolute;margin-left:0;margin-top:99.25pt;width:144.45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" adj="20639" fillcolor="#1d3251 [3204]" stroked="f" strokeweight="1pt"/>
                  </w:pict>
                </mc:Fallback>
              </mc:AlternateContent>
            </w:r>
            <w:r w:rsidR="00AA42DF" w:rsidRPr="00AA42DF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A61405" wp14:editId="345AD4F7">
                      <wp:simplePos x="0" y="0"/>
                      <wp:positionH relativeFrom="column">
                        <wp:posOffset>162</wp:posOffset>
                      </wp:positionH>
                      <wp:positionV relativeFrom="paragraph">
                        <wp:posOffset>1260475</wp:posOffset>
                      </wp:positionV>
                      <wp:extent cx="2105187" cy="163236"/>
                      <wp:effectExtent l="0" t="0" r="0" b="0"/>
                      <wp:wrapNone/>
                      <wp:docPr id="15" name="Rectangle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1CC5E50-646C-41CC-AA68-C7A3E6E7AB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187" cy="1632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5495C2" id="Rectangle 15" o:spid="_x0000_s1026" style="position:absolute;margin-left:0;margin-top:99.25pt;width:165.75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" fillcolor="#cdedda [3207]" stroked="f" strokeweight="1pt"/>
                  </w:pict>
                </mc:Fallback>
              </mc:AlternateContent>
            </w:r>
            <w:r w:rsidR="00144072">
              <w:rPr>
                <w:noProof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E34520" w:rsidP="008E2197">
                                      <w:pPr>
                                        <w:pStyle w:val="Skill"/>
                                      </w:pPr>
                                      <w:r>
                                        <w:t>Machine Learning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703FC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8DA066E6F7B44951946825A021B529A5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E34520" w:rsidP="008E2197">
                                      <w:pPr>
                                        <w:pStyle w:val="Skill"/>
                                      </w:pPr>
                                      <w:r>
                                        <w:t>Python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703FC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AF2835270C7047D0B9D088C043D185B1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E34520" w:rsidP="008E2197">
                                      <w:pPr>
                                        <w:pStyle w:val="Skill"/>
                                      </w:pPr>
                                      <w:r>
                                        <w:t>SQL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703FC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placeholder>
                                            <w:docPart w:val="97610F00E1614FE6A4086F5F97D353E2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C87120" w:rsidRDefault="00C87120" w:rsidP="00E677BB">
                                      <w:pPr>
                                        <w:pStyle w:val="Skill"/>
                                      </w:pPr>
                                      <w:proofErr w:type="spellStart"/>
                                      <w:r>
                                        <w:t>DataStage</w:t>
                                      </w:r>
                                      <w:proofErr w:type="spellEnd"/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703FC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4EFE0F4332C44BDE90A2734297D0D112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E34520" w:rsidP="008E2197">
                                      <w:pPr>
                                        <w:pStyle w:val="Skill"/>
                                      </w:pPr>
                                      <w:r>
                                        <w:t>R</w:t>
                                      </w:r>
                                      <w:r w:rsidR="000C1BF5">
                                        <w:t xml:space="preserve"> Programming</w:t>
                                      </w:r>
                                    </w:p>
                                    <w:p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703FC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placeholder>
                                            <w:docPart w:val="865EE116CE924D1E9ECFB06B305D80AE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1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">
                      <v:group id="Group 16" o:spid="_x0000_s1032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3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E34520" w:rsidP="008E2197">
                                <w:pPr>
                                  <w:pStyle w:val="Skill"/>
                                </w:pPr>
                                <w:r>
                                  <w:t>Machine Learning</w:t>
                                </w:r>
                              </w:p>
                            </w:txbxContent>
                          </v:textbox>
                        </v:shape>
                        <v:rect id="Rectangle 58" o:spid="_x0000_s1034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 id="Arrow: Pentagon 59" o:spid="_x0000_s1035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6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703FCC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8DA066E6F7B44951946825A021B529A5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7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8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E34520" w:rsidP="008E2197">
                                <w:pPr>
                                  <w:pStyle w:val="Skill"/>
                                </w:pPr>
                                <w:r>
                                  <w:t>Python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9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40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_x0000_s1041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703FCC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AF2835270C7047D0B9D088C043D185B1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2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3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E34520" w:rsidP="008E2197">
                                <w:pPr>
                                  <w:pStyle w:val="Skill"/>
                                </w:pPr>
                                <w:r>
                                  <w:t>SQL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4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5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6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703FCC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placeholder>
                                      <w:docPart w:val="97610F00E1614FE6A4086F5F97D353E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7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8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C87120" w:rsidRDefault="00C87120" w:rsidP="00E677BB">
                                <w:pPr>
                                  <w:pStyle w:val="Skill"/>
                                </w:pPr>
                                <w:proofErr w:type="spellStart"/>
                                <w:r>
                                  <w:t>DataStage</w:t>
                                </w:r>
                                <w:proofErr w:type="spellEnd"/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127" o:spid="_x0000_s1049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703FCC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4EFE0F4332C44BDE90A2734297D0D11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0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1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E34520" w:rsidP="008E2197">
                                <w:pPr>
                                  <w:pStyle w:val="Skill"/>
                                </w:pPr>
                                <w:r>
                                  <w:t>R</w:t>
                                </w:r>
                                <w:r w:rsidR="000C1BF5">
                                  <w:t xml:space="preserve"> Programming</w:t>
                                </w:r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angle 30" o:spid="_x0000_s1052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3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4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703FCC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placeholder>
                                      <w:docPart w:val="865EE116CE924D1E9ECFB06B305D80A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33FE7731A22543D1800E6A92FC8194F5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8A6386" w:rsidP="008E2197">
            <w:pPr>
              <w:pStyle w:val="Heading2"/>
            </w:pPr>
            <w:r>
              <w:t>B.E: Computer Science</w:t>
            </w:r>
          </w:p>
          <w:p w:rsidR="00552F9B" w:rsidRDefault="008A6386" w:rsidP="00552F9B">
            <w:pPr>
              <w:pStyle w:val="Heading4"/>
            </w:pPr>
            <w:r>
              <w:t>SSN College of Engineering</w:t>
            </w:r>
          </w:p>
          <w:p w:rsidR="00552F9B" w:rsidRDefault="008A6386" w:rsidP="00552F9B">
            <w:r>
              <w:t>2008-2012</w:t>
            </w:r>
          </w:p>
          <w:p w:rsidR="0025529D" w:rsidRDefault="0025529D" w:rsidP="0025529D">
            <w:pPr>
              <w:pStyle w:val="Heading1"/>
              <w:rPr>
                <w:rFonts w:eastAsiaTheme="minorHAnsi" w:cstheme="minorBidi"/>
                <w:caps w:val="0"/>
                <w:color w:val="262626" w:themeColor="text1" w:themeTint="D9"/>
                <w:spacing w:val="0"/>
                <w:sz w:val="18"/>
                <w:szCs w:val="18"/>
              </w:rPr>
            </w:pPr>
            <w:r>
              <w:t>CERTIFICATION</w:t>
            </w:r>
          </w:p>
          <w:p w:rsidR="00552F9B" w:rsidRDefault="0023413D" w:rsidP="0025529D">
            <w:pPr>
              <w:pStyle w:val="Heading2"/>
            </w:pPr>
            <w:r>
              <w:t>Jigsaw certified Full Stack Data Scientist</w:t>
            </w:r>
          </w:p>
          <w:p w:rsidR="0023413D" w:rsidRPr="0023413D" w:rsidRDefault="00B94DB4" w:rsidP="00B94DB4">
            <w:pPr>
              <w:pStyle w:val="Heading2"/>
            </w:pPr>
            <w:r>
              <w:t xml:space="preserve">IBM </w:t>
            </w:r>
            <w:proofErr w:type="spellStart"/>
            <w:r>
              <w:t>DataStage</w:t>
            </w:r>
            <w:proofErr w:type="spellEnd"/>
            <w:r>
              <w:t xml:space="preserve"> v8.5 certification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D2070842E1F84057A1FDC32365725A4B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D07968" w:rsidP="00552F9B">
            <w:pPr>
              <w:pStyle w:val="Heading3"/>
            </w:pPr>
            <w:r>
              <w:t>Senior Associate</w:t>
            </w:r>
          </w:p>
          <w:p w:rsidR="004103C0" w:rsidRDefault="00D07968" w:rsidP="004103C0">
            <w:pPr>
              <w:pStyle w:val="Heading5"/>
            </w:pPr>
            <w:r>
              <w:t xml:space="preserve">Cognizant / </w:t>
            </w:r>
            <w:r w:rsidR="00841670">
              <w:t>Aug-</w:t>
            </w:r>
            <w:r>
              <w:t>2012</w:t>
            </w:r>
            <w:r w:rsidR="00841670">
              <w:t xml:space="preserve"> </w:t>
            </w:r>
            <w:r>
              <w:t>-</w:t>
            </w:r>
            <w:r w:rsidR="00841670">
              <w:t xml:space="preserve"> </w:t>
            </w:r>
            <w:bookmarkStart w:id="0" w:name="_GoBack"/>
            <w:bookmarkEnd w:id="0"/>
            <w:r>
              <w:t>Current</w:t>
            </w:r>
          </w:p>
          <w:p w:rsidR="006C2DFF" w:rsidRPr="00A6425D" w:rsidRDefault="00BD214A" w:rsidP="00A6425D">
            <w:pPr>
              <w:pStyle w:val="JobDescription"/>
              <w:rPr>
                <w:rStyle w:val="JobDescriptionChar"/>
              </w:rPr>
            </w:pPr>
            <w:r>
              <w:t>Roles and Responsibilities:</w:t>
            </w:r>
          </w:p>
          <w:p w:rsidR="00A6425D" w:rsidRDefault="00B85046" w:rsidP="00A6425D">
            <w:pPr>
              <w:pStyle w:val="ListBullet"/>
            </w:pPr>
            <w:r>
              <w:t>D</w:t>
            </w:r>
            <w:r w:rsidR="00BD214A" w:rsidRPr="00BD214A">
              <w:t xml:space="preserve">evelopment of </w:t>
            </w:r>
            <w:proofErr w:type="spellStart"/>
            <w:r w:rsidR="00BD214A" w:rsidRPr="00BD214A">
              <w:t>DataStage</w:t>
            </w:r>
            <w:proofErr w:type="spellEnd"/>
            <w:r w:rsidR="00BD214A" w:rsidRPr="00BD214A">
              <w:t xml:space="preserve"> jobs and proficient in building complex and multi-dimensional SQL queries</w:t>
            </w:r>
            <w:r w:rsidR="00BD214A">
              <w:t>.</w:t>
            </w:r>
          </w:p>
          <w:p w:rsidR="00BD214A" w:rsidRDefault="00B85046" w:rsidP="00A6425D">
            <w:pPr>
              <w:pStyle w:val="ListBullet"/>
            </w:pPr>
            <w:r>
              <w:t>I</w:t>
            </w:r>
            <w:r w:rsidR="00BD214A" w:rsidRPr="00BD214A">
              <w:t xml:space="preserve">mplementing performance improvement solutions for </w:t>
            </w:r>
            <w:proofErr w:type="spellStart"/>
            <w:r w:rsidR="00BD214A" w:rsidRPr="00BD214A">
              <w:t>DataStage</w:t>
            </w:r>
            <w:proofErr w:type="spellEnd"/>
            <w:r w:rsidR="00BD214A" w:rsidRPr="00BD214A">
              <w:t xml:space="preserve"> jobs.</w:t>
            </w:r>
          </w:p>
          <w:p w:rsidR="00A6425D" w:rsidRDefault="00BD214A" w:rsidP="00A6425D">
            <w:pPr>
              <w:pStyle w:val="ListBullet"/>
            </w:pPr>
            <w:r>
              <w:t>Experienced</w:t>
            </w:r>
            <w:r w:rsidRPr="00BD214A">
              <w:t xml:space="preserve"> in Performance tuning of </w:t>
            </w:r>
            <w:r>
              <w:t xml:space="preserve">complex </w:t>
            </w:r>
            <w:r w:rsidRPr="00BD214A">
              <w:t>SQL queries.</w:t>
            </w:r>
          </w:p>
          <w:p w:rsidR="00BD214A" w:rsidRDefault="00BD214A" w:rsidP="00A6425D">
            <w:pPr>
              <w:pStyle w:val="ListBullet"/>
            </w:pPr>
            <w:r>
              <w:t>W</w:t>
            </w:r>
            <w:r w:rsidRPr="00BD214A">
              <w:t>orked on identification and automation of various manual activities.</w:t>
            </w:r>
          </w:p>
          <w:p w:rsidR="00A43D3D" w:rsidRDefault="00A43D3D" w:rsidP="00A43D3D">
            <w:pPr>
              <w:pStyle w:val="Heading1"/>
            </w:pPr>
            <w:r>
              <w:t>ACCOMPLISHMENTS</w:t>
            </w:r>
          </w:p>
          <w:p w:rsidR="00A43D3D" w:rsidRDefault="00A43D3D" w:rsidP="00A43D3D">
            <w:pPr>
              <w:pStyle w:val="ListBullet"/>
              <w:numPr>
                <w:ilvl w:val="0"/>
                <w:numId w:val="0"/>
              </w:numPr>
              <w:ind w:left="432"/>
            </w:pPr>
            <w:r w:rsidRPr="00A43D3D">
              <w:t xml:space="preserve">Participated in American Express hackathon in Analytics </w:t>
            </w:r>
            <w:proofErr w:type="spellStart"/>
            <w:r w:rsidRPr="00A43D3D">
              <w:t>Vidhya</w:t>
            </w:r>
            <w:proofErr w:type="spellEnd"/>
            <w:r w:rsidRPr="00A43D3D">
              <w:t xml:space="preserve"> platform and secured 27th rank out of 1000+ participants in Coupon usage prediction problem. Code approach and workings are shared in the below </w:t>
            </w:r>
            <w:r w:rsidRPr="00A43D3D">
              <w:t>GitHub</w:t>
            </w:r>
            <w:r w:rsidRPr="00A43D3D">
              <w:t xml:space="preserve"> link:</w:t>
            </w:r>
          </w:p>
          <w:p w:rsidR="00A43D3D" w:rsidRPr="00A43D3D" w:rsidRDefault="00A43D3D" w:rsidP="00A43D3D">
            <w:pPr>
              <w:pStyle w:val="ListBullet"/>
              <w:numPr>
                <w:ilvl w:val="0"/>
                <w:numId w:val="0"/>
              </w:numPr>
              <w:ind w:left="432"/>
            </w:pPr>
          </w:p>
          <w:p w:rsidR="00A6425D" w:rsidRPr="006C2DFF" w:rsidRDefault="00A43D3D" w:rsidP="0076203F">
            <w:pPr>
              <w:pStyle w:val="ListBullet"/>
              <w:numPr>
                <w:ilvl w:val="0"/>
                <w:numId w:val="0"/>
              </w:numPr>
              <w:ind w:left="432"/>
            </w:pPr>
            <w:r w:rsidRPr="00A43D3D">
              <w:t>https://github.com/jvmanobh/AV_AmExpert_2019_Hackathon/</w:t>
            </w:r>
          </w:p>
        </w:tc>
      </w:tr>
    </w:tbl>
    <w:p w:rsidR="005A20B8" w:rsidRDefault="005A20B8"/>
    <w:sectPr w:rsidR="005A20B8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CC" w:rsidRDefault="00703FCC" w:rsidP="00B21D64">
      <w:pPr>
        <w:spacing w:after="0" w:line="240" w:lineRule="auto"/>
      </w:pPr>
      <w:r>
        <w:separator/>
      </w:r>
    </w:p>
  </w:endnote>
  <w:endnote w:type="continuationSeparator" w:id="0">
    <w:p w:rsidR="00703FCC" w:rsidRDefault="00703FC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433A8A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CC" w:rsidRDefault="00703FCC" w:rsidP="00B21D64">
      <w:pPr>
        <w:spacing w:after="0" w:line="240" w:lineRule="auto"/>
      </w:pPr>
      <w:r>
        <w:separator/>
      </w:r>
    </w:p>
  </w:footnote>
  <w:footnote w:type="continuationSeparator" w:id="0">
    <w:p w:rsidR="00703FCC" w:rsidRDefault="00703FCC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5BCD76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8B"/>
    <w:rsid w:val="000161E1"/>
    <w:rsid w:val="00021303"/>
    <w:rsid w:val="00021904"/>
    <w:rsid w:val="000C1BF5"/>
    <w:rsid w:val="00107E81"/>
    <w:rsid w:val="00136698"/>
    <w:rsid w:val="00144072"/>
    <w:rsid w:val="001D303E"/>
    <w:rsid w:val="0021475C"/>
    <w:rsid w:val="0023413D"/>
    <w:rsid w:val="0025529D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03FCC"/>
    <w:rsid w:val="007571B5"/>
    <w:rsid w:val="0076203F"/>
    <w:rsid w:val="007772B1"/>
    <w:rsid w:val="00841670"/>
    <w:rsid w:val="008424CE"/>
    <w:rsid w:val="00890F1A"/>
    <w:rsid w:val="008A6386"/>
    <w:rsid w:val="008E2197"/>
    <w:rsid w:val="00997E86"/>
    <w:rsid w:val="009B7D45"/>
    <w:rsid w:val="009E172E"/>
    <w:rsid w:val="00A1288B"/>
    <w:rsid w:val="00A21AF8"/>
    <w:rsid w:val="00A43D3D"/>
    <w:rsid w:val="00A6425D"/>
    <w:rsid w:val="00A96376"/>
    <w:rsid w:val="00AA42DF"/>
    <w:rsid w:val="00AB5513"/>
    <w:rsid w:val="00B03ED5"/>
    <w:rsid w:val="00B21D64"/>
    <w:rsid w:val="00B73E22"/>
    <w:rsid w:val="00B85046"/>
    <w:rsid w:val="00B94DB4"/>
    <w:rsid w:val="00BB7CE4"/>
    <w:rsid w:val="00BC33C3"/>
    <w:rsid w:val="00BD214A"/>
    <w:rsid w:val="00BF0DAF"/>
    <w:rsid w:val="00C05345"/>
    <w:rsid w:val="00C344AA"/>
    <w:rsid w:val="00C37B1A"/>
    <w:rsid w:val="00C777FF"/>
    <w:rsid w:val="00C87120"/>
    <w:rsid w:val="00CD2FD2"/>
    <w:rsid w:val="00D07968"/>
    <w:rsid w:val="00D12DFD"/>
    <w:rsid w:val="00D41134"/>
    <w:rsid w:val="00D62B7E"/>
    <w:rsid w:val="00E34520"/>
    <w:rsid w:val="00E677BB"/>
    <w:rsid w:val="00F2767D"/>
    <w:rsid w:val="00F31D29"/>
    <w:rsid w:val="00F5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semiHidden/>
    <w:unhideWhenUsed/>
    <w:rsid w:val="00D41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14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7.sv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46487\Desktop\Resume\Modern_Initials_Te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46FB46F756455CA75A40A6BB99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0166C-EBB1-46CD-83F7-A270E75C4DC0}"/>
      </w:docPartPr>
      <w:docPartBody>
        <w:p w:rsidR="00000000" w:rsidRDefault="00B70E7C">
          <w:pPr>
            <w:pStyle w:val="5C46FB46F756455CA75A40A6BB991DC6"/>
          </w:pPr>
          <w:r w:rsidRPr="007772B1">
            <w:t>ABOUT ME</w:t>
          </w:r>
        </w:p>
      </w:docPartBody>
    </w:docPart>
    <w:docPart>
      <w:docPartPr>
        <w:name w:val="46BEC6AF89254D4999AEEB6C7A7C8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B6DC0-1461-457A-9F9F-187022A1C3A2}"/>
      </w:docPartPr>
      <w:docPartBody>
        <w:p w:rsidR="00000000" w:rsidRDefault="00B70E7C">
          <w:pPr>
            <w:pStyle w:val="46BEC6AF89254D4999AEEB6C7A7C832C"/>
          </w:pPr>
          <w:r>
            <w:t>Skills</w:t>
          </w:r>
        </w:p>
      </w:docPartBody>
    </w:docPart>
    <w:docPart>
      <w:docPartPr>
        <w:name w:val="33FE7731A22543D1800E6A92FC819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CD491-FD18-4E6A-899C-EB3EEBCAD263}"/>
      </w:docPartPr>
      <w:docPartBody>
        <w:p w:rsidR="00000000" w:rsidRDefault="00B70E7C">
          <w:pPr>
            <w:pStyle w:val="33FE7731A22543D1800E6A92FC8194F5"/>
          </w:pPr>
          <w:r>
            <w:t>Education</w:t>
          </w:r>
        </w:p>
      </w:docPartBody>
    </w:docPart>
    <w:docPart>
      <w:docPartPr>
        <w:name w:val="D2070842E1F84057A1FDC32365725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B020A-768E-4BFE-A500-8760A5435BA0}"/>
      </w:docPartPr>
      <w:docPartBody>
        <w:p w:rsidR="00000000" w:rsidRDefault="00B70E7C">
          <w:pPr>
            <w:pStyle w:val="D2070842E1F84057A1FDC32365725A4B"/>
          </w:pPr>
          <w:r>
            <w:t>Experience</w:t>
          </w:r>
        </w:p>
      </w:docPartBody>
    </w:docPart>
    <w:docPart>
      <w:docPartPr>
        <w:name w:val="C06E4B32A5FE437BA813B49CD7622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0067-7BA0-4C3D-86E4-D1F1568D323F}"/>
      </w:docPartPr>
      <w:docPartBody>
        <w:p w:rsidR="00000000" w:rsidRDefault="00B70E7C">
          <w:pPr>
            <w:pStyle w:val="C06E4B32A5FE437BA813B49CD7622341"/>
          </w:pPr>
          <w:r>
            <w:t>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DE"/>
    <w:rsid w:val="00B65FDE"/>
    <w:rsid w:val="00B7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D2A89848143E09ACD4A4D5E622F80">
    <w:name w:val="891D2A89848143E09ACD4A4D5E622F80"/>
  </w:style>
  <w:style w:type="paragraph" w:customStyle="1" w:styleId="CAC70089AFB0417CBE4E2AC9A2D6CB6A">
    <w:name w:val="CAC70089AFB0417CBE4E2AC9A2D6CB6A"/>
  </w:style>
  <w:style w:type="paragraph" w:customStyle="1" w:styleId="2F6EE2C0E0A040C9ADC4F7FBB10F0A5F">
    <w:name w:val="2F6EE2C0E0A040C9ADC4F7FBB10F0A5F"/>
  </w:style>
  <w:style w:type="paragraph" w:customStyle="1" w:styleId="B4C5BF4B067A4946AD52DDCB4F90D889">
    <w:name w:val="B4C5BF4B067A4946AD52DDCB4F90D889"/>
  </w:style>
  <w:style w:type="paragraph" w:customStyle="1" w:styleId="5C46FB46F756455CA75A40A6BB991DC6">
    <w:name w:val="5C46FB46F756455CA75A40A6BB991DC6"/>
  </w:style>
  <w:style w:type="paragraph" w:customStyle="1" w:styleId="3B08C677876E4AE186C22BDAABD121DB">
    <w:name w:val="3B08C677876E4AE186C22BDAABD121DB"/>
  </w:style>
  <w:style w:type="paragraph" w:customStyle="1" w:styleId="F5203AC67D9241DC9D3FEBD7AA6051FE">
    <w:name w:val="F5203AC67D9241DC9D3FEBD7AA6051FE"/>
  </w:style>
  <w:style w:type="paragraph" w:customStyle="1" w:styleId="5726EB6C3B3948D28B3D8C8519C74C61">
    <w:name w:val="5726EB6C3B3948D28B3D8C8519C74C61"/>
  </w:style>
  <w:style w:type="paragraph" w:customStyle="1" w:styleId="E5825A31B980404793108A7FBB54C81B">
    <w:name w:val="E5825A31B980404793108A7FBB54C81B"/>
  </w:style>
  <w:style w:type="paragraph" w:customStyle="1" w:styleId="EC4A5DC30EFB4EA4A36EEBDAFF254637">
    <w:name w:val="EC4A5DC30EFB4EA4A36EEBDAFF254637"/>
  </w:style>
  <w:style w:type="paragraph" w:customStyle="1" w:styleId="4C1C0B05DE494B3BB2E4CFE496007B9E">
    <w:name w:val="4C1C0B05DE494B3BB2E4CFE496007B9E"/>
  </w:style>
  <w:style w:type="paragraph" w:customStyle="1" w:styleId="323A2A2AC40C4895A9DB7DDC9DC5A7D2">
    <w:name w:val="323A2A2AC40C4895A9DB7DDC9DC5A7D2"/>
  </w:style>
  <w:style w:type="paragraph" w:customStyle="1" w:styleId="46BEC6AF89254D4999AEEB6C7A7C832C">
    <w:name w:val="46BEC6AF89254D4999AEEB6C7A7C832C"/>
  </w:style>
  <w:style w:type="paragraph" w:customStyle="1" w:styleId="33FE7731A22543D1800E6A92FC8194F5">
    <w:name w:val="33FE7731A22543D1800E6A92FC8194F5"/>
  </w:style>
  <w:style w:type="paragraph" w:customStyle="1" w:styleId="198B5C3EE4784E4D95574F69701CF74C">
    <w:name w:val="198B5C3EE4784E4D95574F69701CF74C"/>
  </w:style>
  <w:style w:type="paragraph" w:customStyle="1" w:styleId="24785A17420546A29B730B1F78BE5FCD">
    <w:name w:val="24785A17420546A29B730B1F78BE5FCD"/>
  </w:style>
  <w:style w:type="paragraph" w:customStyle="1" w:styleId="4FE3F87A2DE14EE6B28FEF2B2D19C4B9">
    <w:name w:val="4FE3F87A2DE14EE6B28FEF2B2D19C4B9"/>
  </w:style>
  <w:style w:type="paragraph" w:customStyle="1" w:styleId="259C4BB438664201A69BADABE28F9A7E">
    <w:name w:val="259C4BB438664201A69BADABE28F9A7E"/>
  </w:style>
  <w:style w:type="paragraph" w:customStyle="1" w:styleId="226218BE5DFB4223A5F9C976E6C81A00">
    <w:name w:val="226218BE5DFB4223A5F9C976E6C81A00"/>
  </w:style>
  <w:style w:type="paragraph" w:customStyle="1" w:styleId="167058A1980844BBB443177F91E58994">
    <w:name w:val="167058A1980844BBB443177F91E58994"/>
  </w:style>
  <w:style w:type="paragraph" w:customStyle="1" w:styleId="AECF80F3A32243B68A6FD51E476E2112">
    <w:name w:val="AECF80F3A32243B68A6FD51E476E2112"/>
  </w:style>
  <w:style w:type="paragraph" w:customStyle="1" w:styleId="FF7FB87898ED434384D173950E4C32E0">
    <w:name w:val="FF7FB87898ED434384D173950E4C32E0"/>
  </w:style>
  <w:style w:type="paragraph" w:customStyle="1" w:styleId="160B0E5466254C2397241AF0F7222248">
    <w:name w:val="160B0E5466254C2397241AF0F7222248"/>
  </w:style>
  <w:style w:type="paragraph" w:customStyle="1" w:styleId="D2070842E1F84057A1FDC32365725A4B">
    <w:name w:val="D2070842E1F84057A1FDC32365725A4B"/>
  </w:style>
  <w:style w:type="paragraph" w:customStyle="1" w:styleId="F5B06B213EF24D0A904CBDBBF5677345">
    <w:name w:val="F5B06B213EF24D0A904CBDBBF5677345"/>
  </w:style>
  <w:style w:type="paragraph" w:customStyle="1" w:styleId="0A6FA5AFC4F447D48E39FED38DCA3B60">
    <w:name w:val="0A6FA5AFC4F447D48E39FED38DCA3B60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6440D90528054C51B232360DAAE37B2E">
    <w:name w:val="6440D90528054C51B232360DAAE37B2E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FEE5625548C04159BE1DF2167F907DF2">
    <w:name w:val="FEE5625548C04159BE1DF2167F907DF2"/>
  </w:style>
  <w:style w:type="paragraph" w:customStyle="1" w:styleId="7EDFE41EECF947C4BC9B3DDDB12A0764">
    <w:name w:val="7EDFE41EECF947C4BC9B3DDDB12A0764"/>
  </w:style>
  <w:style w:type="paragraph" w:customStyle="1" w:styleId="F5915879353B4850B226D94E9CCE83D8">
    <w:name w:val="F5915879353B4850B226D94E9CCE83D8"/>
  </w:style>
  <w:style w:type="paragraph" w:customStyle="1" w:styleId="769FB715910F4698811425884F34DC86">
    <w:name w:val="769FB715910F4698811425884F34DC86"/>
  </w:style>
  <w:style w:type="paragraph" w:customStyle="1" w:styleId="786C96CE354847E18968025FCA95ACA5">
    <w:name w:val="786C96CE354847E18968025FCA95ACA5"/>
  </w:style>
  <w:style w:type="paragraph" w:customStyle="1" w:styleId="F1B7028B0F9C4B2297DC8069D5815E03">
    <w:name w:val="F1B7028B0F9C4B2297DC8069D5815E03"/>
  </w:style>
  <w:style w:type="paragraph" w:customStyle="1" w:styleId="76D0491D25504ED4A1BEB92632628F10">
    <w:name w:val="76D0491D25504ED4A1BEB92632628F10"/>
  </w:style>
  <w:style w:type="paragraph" w:customStyle="1" w:styleId="35D2917D0BB84CCD8CC9FC5D241DCC49">
    <w:name w:val="35D2917D0BB84CCD8CC9FC5D241DCC49"/>
  </w:style>
  <w:style w:type="paragraph" w:customStyle="1" w:styleId="0050DE92533146B88BA1EF02F6C000E4">
    <w:name w:val="0050DE92533146B88BA1EF02F6C000E4"/>
  </w:style>
  <w:style w:type="paragraph" w:customStyle="1" w:styleId="C06E4B32A5FE437BA813B49CD7622341">
    <w:name w:val="C06E4B32A5FE437BA813B49CD7622341"/>
  </w:style>
  <w:style w:type="paragraph" w:customStyle="1" w:styleId="1FB83484EE614C47BF58461574F2E4FB">
    <w:name w:val="1FB83484EE614C47BF58461574F2E4FB"/>
  </w:style>
  <w:style w:type="paragraph" w:customStyle="1" w:styleId="23A7AB65E234447EA7E8775781521421">
    <w:name w:val="23A7AB65E234447EA7E8775781521421"/>
  </w:style>
  <w:style w:type="paragraph" w:customStyle="1" w:styleId="8DA066E6F7B44951946825A021B529A5">
    <w:name w:val="8DA066E6F7B44951946825A021B529A5"/>
  </w:style>
  <w:style w:type="paragraph" w:customStyle="1" w:styleId="12289C6A29DB4138B8F3F12227673F44">
    <w:name w:val="12289C6A29DB4138B8F3F12227673F44"/>
  </w:style>
  <w:style w:type="paragraph" w:customStyle="1" w:styleId="AF2835270C7047D0B9D088C043D185B1">
    <w:name w:val="AF2835270C7047D0B9D088C043D185B1"/>
  </w:style>
  <w:style w:type="paragraph" w:customStyle="1" w:styleId="FD6953CBD36549F48D8BBFA43C846A28">
    <w:name w:val="FD6953CBD36549F48D8BBFA43C846A28"/>
  </w:style>
  <w:style w:type="paragraph" w:customStyle="1" w:styleId="97610F00E1614FE6A4086F5F97D353E2">
    <w:name w:val="97610F00E1614FE6A4086F5F97D353E2"/>
  </w:style>
  <w:style w:type="paragraph" w:customStyle="1" w:styleId="76A90B4742C44BE99F58DFCE0CFDB6E9">
    <w:name w:val="76A90B4742C44BE99F58DFCE0CFDB6E9"/>
  </w:style>
  <w:style w:type="paragraph" w:customStyle="1" w:styleId="4EFE0F4332C44BDE90A2734297D0D112">
    <w:name w:val="4EFE0F4332C44BDE90A2734297D0D112"/>
  </w:style>
  <w:style w:type="paragraph" w:customStyle="1" w:styleId="F2070B3FB8314BB9BBCD7827BA1BEE8D">
    <w:name w:val="F2070B3FB8314BB9BBCD7827BA1BEE8D"/>
  </w:style>
  <w:style w:type="paragraph" w:customStyle="1" w:styleId="865EE116CE924D1E9ECFB06B305D80AE">
    <w:name w:val="865EE116CE924D1E9ECFB06B305D80AE"/>
  </w:style>
  <w:style w:type="paragraph" w:customStyle="1" w:styleId="4816586FA2374484A84518A7655E97D6">
    <w:name w:val="4816586FA2374484A84518A7655E97D6"/>
    <w:rsid w:val="00B65FDE"/>
  </w:style>
  <w:style w:type="paragraph" w:customStyle="1" w:styleId="B0E59D488E93498FBA509DDF57F69BCF">
    <w:name w:val="B0E59D488E93498FBA509DDF57F69BCF"/>
    <w:rsid w:val="00B65FDE"/>
  </w:style>
  <w:style w:type="paragraph" w:customStyle="1" w:styleId="E868B8FCE12147D88DACDC62A2128ADF">
    <w:name w:val="E868B8FCE12147D88DACDC62A2128ADF"/>
    <w:rsid w:val="00B65FDE"/>
  </w:style>
  <w:style w:type="paragraph" w:customStyle="1" w:styleId="36217D5D422E4979B98732E40410EF83">
    <w:name w:val="36217D5D422E4979B98732E40410EF83"/>
    <w:rsid w:val="00B65FDE"/>
  </w:style>
  <w:style w:type="paragraph" w:customStyle="1" w:styleId="14AEAE986C974406A2EEF363E102782E">
    <w:name w:val="14AEAE986C974406A2EEF363E102782E"/>
    <w:rsid w:val="00B65FDE"/>
  </w:style>
  <w:style w:type="paragraph" w:customStyle="1" w:styleId="3FEB98A84E4A4C6DACB9FF792A182929">
    <w:name w:val="3FEB98A84E4A4C6DACB9FF792A182929"/>
    <w:rsid w:val="00B65FDE"/>
  </w:style>
  <w:style w:type="paragraph" w:customStyle="1" w:styleId="C7F7BA5BCC0E494295CB3FF0B9B8C699">
    <w:name w:val="C7F7BA5BCC0E494295CB3FF0B9B8C699"/>
    <w:rsid w:val="00B65FDE"/>
  </w:style>
  <w:style w:type="paragraph" w:customStyle="1" w:styleId="39E4AE2636394B63A41E778A274AFB0B">
    <w:name w:val="39E4AE2636394B63A41E778A274AFB0B"/>
    <w:rsid w:val="00B65FDE"/>
  </w:style>
  <w:style w:type="paragraph" w:customStyle="1" w:styleId="680D92C173864F068217E99DCE9FD958">
    <w:name w:val="680D92C173864F068217E99DCE9FD958"/>
    <w:rsid w:val="00B65FDE"/>
  </w:style>
  <w:style w:type="paragraph" w:customStyle="1" w:styleId="2EE814A9262945DA9069320F918A474B">
    <w:name w:val="2EE814A9262945DA9069320F918A474B"/>
    <w:rsid w:val="00B65FDE"/>
  </w:style>
  <w:style w:type="paragraph" w:customStyle="1" w:styleId="1962592EE3AF43FDB13C53540B5F3C43">
    <w:name w:val="1962592EE3AF43FDB13C53540B5F3C43"/>
    <w:rsid w:val="00B65FDE"/>
  </w:style>
  <w:style w:type="paragraph" w:customStyle="1" w:styleId="FA059992840F4E07A583DEDE5265936E">
    <w:name w:val="FA059992840F4E07A583DEDE5265936E"/>
    <w:rsid w:val="00B65FDE"/>
  </w:style>
  <w:style w:type="paragraph" w:customStyle="1" w:styleId="E7B7646FB7004137AECF6BA9A875E8F2">
    <w:name w:val="E7B7646FB7004137AECF6BA9A875E8F2"/>
    <w:rsid w:val="00B65FDE"/>
  </w:style>
  <w:style w:type="paragraph" w:customStyle="1" w:styleId="BEAD17961F5E4C6C8F85135EFFE28234">
    <w:name w:val="BEAD17961F5E4C6C8F85135EFFE28234"/>
    <w:rsid w:val="00B65FDE"/>
  </w:style>
  <w:style w:type="paragraph" w:customStyle="1" w:styleId="CD7696C8D49D448BBE589335F7ABD4F8">
    <w:name w:val="CD7696C8D49D448BBE589335F7ABD4F8"/>
    <w:rsid w:val="00B65FDE"/>
  </w:style>
  <w:style w:type="paragraph" w:customStyle="1" w:styleId="84CD6C98D36F41AF9D8EB9108D817431">
    <w:name w:val="84CD6C98D36F41AF9D8EB9108D817431"/>
    <w:rsid w:val="00B65FDE"/>
  </w:style>
  <w:style w:type="paragraph" w:customStyle="1" w:styleId="44A2C8386FB14F169ACD5A3EE32246DE">
    <w:name w:val="44A2C8386FB14F169ACD5A3EE32246DE"/>
    <w:rsid w:val="00B65FDE"/>
  </w:style>
  <w:style w:type="paragraph" w:customStyle="1" w:styleId="60DE9DBC670B4D00BB7DD9AE0E04F3DB">
    <w:name w:val="60DE9DBC670B4D00BB7DD9AE0E04F3DB"/>
    <w:rsid w:val="00B65FDE"/>
  </w:style>
  <w:style w:type="paragraph" w:customStyle="1" w:styleId="3BE6AE28A2B14A3DA495BEC64678F3D3">
    <w:name w:val="3BE6AE28A2B14A3DA495BEC64678F3D3"/>
    <w:rsid w:val="00B65FDE"/>
  </w:style>
  <w:style w:type="paragraph" w:customStyle="1" w:styleId="8460BAC7E85B487C9BD7D03741398A69">
    <w:name w:val="8460BAC7E85B487C9BD7D03741398A69"/>
    <w:rsid w:val="00B65FDE"/>
  </w:style>
  <w:style w:type="paragraph" w:customStyle="1" w:styleId="2364FC71EC0C472CA92BA5B140F652F7">
    <w:name w:val="2364FC71EC0C472CA92BA5B140F652F7"/>
    <w:rsid w:val="00B65FDE"/>
  </w:style>
  <w:style w:type="paragraph" w:customStyle="1" w:styleId="702900A738AF447EA3F5E248D11201DA">
    <w:name w:val="702900A738AF447EA3F5E248D11201DA"/>
    <w:rsid w:val="00B65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Modern_Initials_Temp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2019-10-16T13:43:00Z</dcterms:created>
  <dcterms:modified xsi:type="dcterms:W3CDTF">2019-10-16T14:39:00Z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